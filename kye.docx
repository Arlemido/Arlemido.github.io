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35" w:rsidRPr="00384E35" w:rsidRDefault="00384E35" w:rsidP="00384E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84E35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 робот?</w:t>
      </w:r>
    </w:p>
    <w:p w:rsidR="00384E35" w:rsidRPr="00384E35" w:rsidRDefault="00384E35" w:rsidP="00384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я робот: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20.25pt;height:18pt" o:ole="">
            <v:imagedata r:id="rId4" o:title=""/>
          </v:shape>
          <w:control r:id="rId5" w:name="DefaultOcxName" w:shapeid="_x0000_i1129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Нет я </w:t>
      </w:r>
      <w:proofErr w:type="spellStart"/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антиробот</w:t>
      </w:r>
      <w:proofErr w:type="spellEnd"/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31" type="#_x0000_t75" style="width:20.25pt;height:18pt" o:ole="">
            <v:imagedata r:id="rId6" o:title=""/>
          </v:shape>
          <w:control r:id="rId7" w:name="DefaultOcxName1" w:shapeid="_x0000_i1131"/>
        </w:object>
      </w:r>
      <w:bookmarkStart w:id="0" w:name="_GoBack"/>
      <w:bookmarkEnd w:id="0"/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 нет вы точно робот!</w:t>
      </w:r>
    </w:p>
    <w:p w:rsidR="00384E35" w:rsidRPr="00384E35" w:rsidRDefault="00384E35" w:rsidP="00384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нет я не робот: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34" type="#_x0000_t75" style="width:20.25pt;height:18pt" o:ole="">
            <v:imagedata r:id="rId6" o:title=""/>
          </v:shape>
          <w:control r:id="rId8" w:name="DefaultOcxName2" w:shapeid="_x0000_i1134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Да, вы </w:t>
      </w:r>
      <w:proofErr w:type="spellStart"/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унгадали</w:t>
      </w:r>
      <w:proofErr w:type="spellEnd"/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33" type="#_x0000_t75" style="width:20.25pt;height:18pt" o:ole="">
            <v:imagedata r:id="rId4" o:title=""/>
          </v:shape>
          <w:control r:id="rId9" w:name="DefaultOcxName3" w:shapeid="_x0000_i1133"/>
        </w:object>
      </w:r>
    </w:p>
    <w:p w:rsidR="00384E35" w:rsidRPr="00384E35" w:rsidRDefault="00384E35" w:rsidP="00384E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84E35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384E35" w:rsidRPr="00384E35" w:rsidRDefault="00384E35" w:rsidP="00384E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84E35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Ну если вы </w:t>
      </w:r>
      <w:proofErr w:type="spellStart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увернеы</w:t>
      </w:r>
      <w:proofErr w:type="spellEnd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вы не робот:</w:t>
      </w:r>
    </w:p>
    <w:p w:rsidR="00384E35" w:rsidRPr="00384E35" w:rsidRDefault="00384E35" w:rsidP="00384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"http://localhost:63342/untitled/img/caphca2.png" \* MERGEFORMATINET </w:instrTex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5" type="#_x0000_t75" alt="Картинку украли приходите позже" style="width:24pt;height:24pt"/>
        </w:pi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35" type="#_x0000_t75" style="width:20.25pt;height:18pt" o:ole="">
            <v:imagedata r:id="rId10" o:title=""/>
          </v:shape>
          <w:control r:id="rId11" w:name="DefaultOcxName4" w:shapeid="_x0000_i1135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24" type="#_x0000_t75" style="width:20.25pt;height:18pt" o:ole="">
            <v:imagedata r:id="rId12" o:title=""/>
          </v:shape>
          <w:control r:id="rId13" w:name="DefaultOcxName5" w:shapeid="_x0000_i1124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23" type="#_x0000_t75" style="width:20.25pt;height:18pt" o:ole="">
            <v:imagedata r:id="rId12" o:title=""/>
          </v:shape>
          <w:control r:id="rId14" w:name="DefaultOcxName6" w:shapeid="_x0000_i1123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22" type="#_x0000_t75" style="width:20.25pt;height:18pt" o:ole="">
            <v:imagedata r:id="rId12" o:title=""/>
          </v:shape>
          <w:control r:id="rId15" w:name="DefaultOcxName7" w:shapeid="_x0000_i1122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36" type="#_x0000_t75" style="width:20.25pt;height:18pt" o:ole="">
            <v:imagedata r:id="rId10" o:title=""/>
          </v:shape>
          <w:control r:id="rId16" w:name="DefaultOcxName8" w:shapeid="_x0000_i1136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37" type="#_x0000_t75" style="width:20.25pt;height:18pt" o:ole="">
            <v:imagedata r:id="rId10" o:title=""/>
          </v:shape>
          <w:control r:id="rId17" w:name="DefaultOcxName9" w:shapeid="_x0000_i1137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19" type="#_x0000_t75" style="width:20.25pt;height:18pt" o:ole="">
            <v:imagedata r:id="rId12" o:title=""/>
          </v:shape>
          <w:control r:id="rId18" w:name="DefaultOcxName10" w:shapeid="_x0000_i1119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18" type="#_x0000_t75" style="width:20.25pt;height:18pt" o:ole="">
            <v:imagedata r:id="rId12" o:title=""/>
          </v:shape>
          <w:control r:id="rId19" w:name="DefaultOcxName11" w:shapeid="_x0000_i1118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38" type="#_x0000_t75" style="width:20.25pt;height:18pt" o:ole="">
            <v:imagedata r:id="rId10" o:title=""/>
          </v:shape>
          <w:control r:id="rId20" w:name="DefaultOcxName12" w:shapeid="_x0000_i1138"/>
        </w:object>
      </w:r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Ну если вы </w:t>
      </w:r>
      <w:proofErr w:type="spellStart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увернеы</w:t>
      </w:r>
      <w:proofErr w:type="spellEnd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вы не робот:</w:t>
      </w:r>
    </w:p>
    <w:p w:rsidR="00384E35" w:rsidRPr="00384E35" w:rsidRDefault="00384E35" w:rsidP="00384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"http://localhost:63342/untitled/img/caphca3.png" \* MERGEFORMATINET </w:instrTex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alt="Картинку украли приходите позже" style="width:24pt;height:24pt"/>
        </w:pi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16" type="#_x0000_t75" style="width:20.25pt;height:18pt" o:ole="">
            <v:imagedata r:id="rId12" o:title=""/>
          </v:shape>
          <w:control r:id="rId21" w:name="DefaultOcxName13" w:shapeid="_x0000_i1116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15" type="#_x0000_t75" style="width:20.25pt;height:18pt" o:ole="">
            <v:imagedata r:id="rId12" o:title=""/>
          </v:shape>
          <w:control r:id="rId22" w:name="DefaultOcxName14" w:shapeid="_x0000_i1115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39" type="#_x0000_t75" style="width:20.25pt;height:18pt" o:ole="">
            <v:imagedata r:id="rId10" o:title=""/>
          </v:shape>
          <w:control r:id="rId23" w:name="DefaultOcxName15" w:shapeid="_x0000_i1139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13" type="#_x0000_t75" style="width:20.25pt;height:18pt" o:ole="">
            <v:imagedata r:id="rId12" o:title=""/>
          </v:shape>
          <w:control r:id="rId24" w:name="DefaultOcxName16" w:shapeid="_x0000_i1113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12" type="#_x0000_t75" style="width:20.25pt;height:18pt" o:ole="">
            <v:imagedata r:id="rId12" o:title=""/>
          </v:shape>
          <w:control r:id="rId25" w:name="DefaultOcxName17" w:shapeid="_x0000_i1112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40" type="#_x0000_t75" style="width:20.25pt;height:18pt" o:ole="">
            <v:imagedata r:id="rId10" o:title=""/>
          </v:shape>
          <w:control r:id="rId26" w:name="DefaultOcxName18" w:shapeid="_x0000_i1140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41" type="#_x0000_t75" style="width:20.25pt;height:18pt" o:ole="">
            <v:imagedata r:id="rId10" o:title=""/>
          </v:shape>
          <w:control r:id="rId27" w:name="DefaultOcxName19" w:shapeid="_x0000_i1141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09" type="#_x0000_t75" style="width:20.25pt;height:18pt" o:ole="">
            <v:imagedata r:id="rId12" o:title=""/>
          </v:shape>
          <w:control r:id="rId28" w:name="DefaultOcxName20" w:shapeid="_x0000_i1109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08" type="#_x0000_t75" style="width:20.25pt;height:18pt" o:ole="">
            <v:imagedata r:id="rId12" o:title=""/>
          </v:shape>
          <w:control r:id="rId29" w:name="DefaultOcxName21" w:shapeid="_x0000_i1108"/>
        </w:object>
      </w:r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Ну если вы </w:t>
      </w:r>
      <w:proofErr w:type="spellStart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увернеы</w:t>
      </w:r>
      <w:proofErr w:type="spellEnd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вы не робот:</w:t>
      </w:r>
    </w:p>
    <w:p w:rsidR="00384E35" w:rsidRPr="00384E35" w:rsidRDefault="00384E35" w:rsidP="00384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робот: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07" type="#_x0000_t75" style="width:20.25pt;height:18pt" o:ole="">
            <v:imagedata r:id="rId12" o:title=""/>
          </v:shape>
          <w:control r:id="rId30" w:name="DefaultOcxName22" w:shapeid="_x0000_i1107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полу робот: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06" type="#_x0000_t75" style="width:20.25pt;height:18pt" o:ole="">
            <v:imagedata r:id="rId12" o:title=""/>
          </v:shape>
          <w:control r:id="rId31" w:name="DefaultOcxName23" w:shapeid="_x0000_i1106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анти робот: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42" type="#_x0000_t75" style="width:20.25pt;height:18pt" o:ole="">
            <v:imagedata r:id="rId10" o:title=""/>
          </v:shape>
          <w:control r:id="rId32" w:name="DefaultOcxName24" w:shapeid="_x0000_i1142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супер </w:t>
      </w:r>
      <w:proofErr w:type="spellStart"/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робт</w:t>
      </w:r>
      <w:proofErr w:type="spellEnd"/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04" type="#_x0000_t75" style="width:20.25pt;height:18pt" o:ole="">
            <v:imagedata r:id="rId12" o:title=""/>
          </v:shape>
          <w:control r:id="rId33" w:name="DefaultOcxName25" w:shapeid="_x0000_i1104"/>
        </w:obje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не робот: </w: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43" type="#_x0000_t75" style="width:20.25pt;height:18pt" o:ole="">
            <v:imagedata r:id="rId10" o:title=""/>
          </v:shape>
          <w:control r:id="rId34" w:name="DefaultOcxName26" w:shapeid="_x0000_i1143"/>
        </w:object>
      </w:r>
    </w:p>
    <w:p w:rsidR="00384E35" w:rsidRPr="00384E35" w:rsidRDefault="00384E35" w:rsidP="00384E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84E35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384E35" w:rsidRPr="00384E35" w:rsidRDefault="00384E35" w:rsidP="00384E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84E35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Не ну если вы прям совсем не </w:t>
      </w:r>
      <w:proofErr w:type="gramStart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робот</w:t>
      </w:r>
      <w:proofErr w:type="gramEnd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то </w:t>
      </w:r>
      <w:proofErr w:type="spellStart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разгадйте</w:t>
      </w:r>
      <w:proofErr w:type="spellEnd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капчу</w:t>
      </w:r>
      <w:proofErr w:type="spellEnd"/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384E35" w:rsidRPr="00384E35" w:rsidRDefault="00384E35" w:rsidP="00384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"http://localhost:63342/untitled/img/caphca1.png" \* MERGEFORMATINET </w:instrTex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7" type="#_x0000_t75" alt="Капча умирала ужастной смертью(((" style="width:24pt;height:24pt"/>
        </w:pi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44" type="#_x0000_t75" style="width:1in;height:18pt" o:ole="">
            <v:imagedata r:id="rId35" o:title=""/>
          </v:shape>
          <w:control r:id="rId36" w:name="DefaultOcxName27" w:shapeid="_x0000_i1144"/>
        </w:object>
      </w:r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это за животное:</w:t>
      </w:r>
    </w:p>
    <w:p w:rsidR="00384E35" w:rsidRPr="00384E35" w:rsidRDefault="00384E35" w:rsidP="00384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"http://localhost:63342/untitled/img/caphca4.png" \* MERGEFORMATINET </w:instrTex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8" type="#_x0000_t75" alt="Капча умирала ужастной смертью(((" style="width:24pt;height:24pt"/>
        </w:pi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45" type="#_x0000_t75" style="width:1in;height:18pt" o:ole="">
            <v:imagedata r:id="rId37" o:title=""/>
          </v:shape>
          <w:control r:id="rId38" w:name="DefaultOcxName28" w:shapeid="_x0000_i1145"/>
        </w:object>
      </w:r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это за животное:</w:t>
      </w:r>
    </w:p>
    <w:p w:rsidR="00384E35" w:rsidRPr="00384E35" w:rsidRDefault="00384E35" w:rsidP="00384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"http://localhost:63342/untitled/img/caphca5.png" \* MERGEFORMATINET </w:instrTex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9" type="#_x0000_t75" alt="Капча умирала ужастной смертью(((" style="width:24pt;height:24pt"/>
        </w:pi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46" type="#_x0000_t75" style="width:1in;height:18pt" o:ole="">
            <v:imagedata r:id="rId39" o:title=""/>
          </v:shape>
          <w:control r:id="rId40" w:name="DefaultOcxName29" w:shapeid="_x0000_i1146"/>
        </w:object>
      </w:r>
    </w:p>
    <w:p w:rsidR="00384E35" w:rsidRPr="00384E35" w:rsidRDefault="00384E35" w:rsidP="00384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E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это за животное:</w:t>
      </w:r>
    </w:p>
    <w:p w:rsidR="00384E35" w:rsidRPr="00384E35" w:rsidRDefault="00384E35" w:rsidP="00384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"http://localhost:63342/untitled/img/caphca6.png" \* MERGEFORMATINET </w:instrTex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30" type="#_x0000_t75" alt="Капча умирала ужастной смертью(((" style="width:24pt;height:24pt"/>
        </w:pict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4E3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47" type="#_x0000_t75" style="width:1in;height:18pt" o:ole="">
            <v:imagedata r:id="rId41" o:title=""/>
          </v:shape>
          <w:control r:id="rId42" w:name="DefaultOcxName30" w:shapeid="_x0000_i1147"/>
        </w:object>
      </w:r>
    </w:p>
    <w:p w:rsidR="00384E35" w:rsidRPr="00384E35" w:rsidRDefault="00384E35" w:rsidP="00384E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84E35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0606E" w:rsidRDefault="00384E35"/>
    <w:sectPr w:rsidR="0080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F581E"/>
    <w:rsid w:val="00037647"/>
    <w:rsid w:val="002F581E"/>
    <w:rsid w:val="00384E35"/>
    <w:rsid w:val="00E1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6042-E89B-4006-B41F-9C5B9813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4E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84E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84E3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84E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84E3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1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image" Target="media/image6.wmf"/><Relationship Id="rId40" Type="http://schemas.openxmlformats.org/officeDocument/2006/relationships/control" Target="activeX/activeX30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image" Target="media/image5.wmf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4160D5A2</Template>
  <TotalTime>4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zavodyan</dc:creator>
  <cp:keywords/>
  <dc:description/>
  <cp:lastModifiedBy>zavodyan</cp:lastModifiedBy>
  <cp:revision>2</cp:revision>
  <dcterms:created xsi:type="dcterms:W3CDTF">2019-11-14T04:45:00Z</dcterms:created>
  <dcterms:modified xsi:type="dcterms:W3CDTF">2019-11-14T04:49:00Z</dcterms:modified>
</cp:coreProperties>
</file>